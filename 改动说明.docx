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DC9" w:rsidRDefault="001C1DC9"/>
    <w:p w:rsidR="001C1DC9" w:rsidRDefault="001C1DC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165pt">
            <v:imagedata r:id="rId4" o:title=""/>
          </v:shape>
        </w:pict>
      </w:r>
    </w:p>
    <w:p w:rsidR="001C1DC9" w:rsidRDefault="001C1DC9">
      <w:pPr>
        <w:rPr>
          <w:color w:val="FF0000"/>
        </w:rPr>
      </w:pPr>
      <w:r>
        <w:t>1</w:t>
      </w:r>
      <w:r>
        <w:rPr>
          <w:rFonts w:hint="eastAsia"/>
        </w:rPr>
        <w:t>：确定一下复位按键的上下位置。</w:t>
      </w:r>
    </w:p>
    <w:p w:rsidR="001C1DC9" w:rsidRDefault="001C1DC9"/>
    <w:p w:rsidR="001C1DC9" w:rsidRDefault="001C1DC9">
      <w:r>
        <w:rPr>
          <w:noProof/>
        </w:rPr>
        <w:pict>
          <v:shape id="_x0000_i1026" type="#_x0000_t75" style="width:360.75pt;height:221.25pt">
            <v:imagedata r:id="rId5" o:title=""/>
          </v:shape>
        </w:pict>
      </w:r>
    </w:p>
    <w:p w:rsidR="001C1DC9" w:rsidRDefault="001C1DC9">
      <w:r>
        <w:t>2</w:t>
      </w:r>
      <w:r>
        <w:rPr>
          <w:rFonts w:hint="eastAsia"/>
        </w:rPr>
        <w:t>：确定一下电源插头外框</w:t>
      </w:r>
    </w:p>
    <w:p w:rsidR="001C1DC9" w:rsidRPr="00FC077F" w:rsidRDefault="001C1DC9">
      <w:pPr>
        <w:rPr>
          <w:color w:val="FF0000"/>
        </w:rPr>
      </w:pPr>
      <w:bookmarkStart w:id="0" w:name="_GoBack"/>
      <w:bookmarkEnd w:id="0"/>
    </w:p>
    <w:sectPr w:rsidR="001C1DC9" w:rsidRPr="00FC077F" w:rsidSect="000F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0A61"/>
    <w:rsid w:val="000F66B7"/>
    <w:rsid w:val="00143DE7"/>
    <w:rsid w:val="001C1DC9"/>
    <w:rsid w:val="001C3076"/>
    <w:rsid w:val="002F480E"/>
    <w:rsid w:val="003E1066"/>
    <w:rsid w:val="00510848"/>
    <w:rsid w:val="00557E57"/>
    <w:rsid w:val="00701C55"/>
    <w:rsid w:val="007A37A9"/>
    <w:rsid w:val="00871D55"/>
    <w:rsid w:val="008C7D98"/>
    <w:rsid w:val="00A26D16"/>
    <w:rsid w:val="00A536D3"/>
    <w:rsid w:val="00AF3BFA"/>
    <w:rsid w:val="00B62471"/>
    <w:rsid w:val="00CC6FBB"/>
    <w:rsid w:val="00D4317F"/>
    <w:rsid w:val="00DD0A61"/>
    <w:rsid w:val="00E14FBD"/>
    <w:rsid w:val="00E45B1C"/>
    <w:rsid w:val="00FC0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6B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2471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2471"/>
    <w:rPr>
      <w:rFonts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78</TotalTime>
  <Pages>1</Pages>
  <Words>5</Words>
  <Characters>32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psai</cp:lastModifiedBy>
  <cp:revision>7</cp:revision>
  <dcterms:created xsi:type="dcterms:W3CDTF">2016-07-06T09:40:00Z</dcterms:created>
  <dcterms:modified xsi:type="dcterms:W3CDTF">2016-07-07T16:00:00Z</dcterms:modified>
</cp:coreProperties>
</file>